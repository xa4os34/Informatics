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0"/>
        <w:ind w:start="1740" w:end="0"/>
        <w:jc w:val="start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высшего образования</w:t>
      </w:r>
    </w:p>
    <w:p>
      <w:pPr>
        <w:pStyle w:val="Normal"/>
        <w:bidi w:val="0"/>
        <w:spacing w:lineRule="exact" w:line="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Пермский национальный исследовательский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политехнический университет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exact" w:line="34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635" distR="0" simplePos="0" locked="0" layoutInCell="1" allowOverlap="1" relativeHeight="2">
                <wp:simplePos x="0" y="0"/>
                <wp:positionH relativeFrom="column">
                  <wp:posOffset>824230</wp:posOffset>
                </wp:positionH>
                <wp:positionV relativeFrom="paragraph">
                  <wp:posOffset>165735</wp:posOffset>
                </wp:positionV>
                <wp:extent cx="1913255" cy="205740"/>
                <wp:effectExtent l="635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ЭТФ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64.9pt;margin-top:13.05pt;width:150.6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ЭТФ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3309620</wp:posOffset>
                </wp:positionH>
                <wp:positionV relativeFrom="paragraph">
                  <wp:posOffset>152400</wp:posOffset>
                </wp:positionV>
                <wp:extent cx="2597150" cy="205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ИТАС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60.6pt;margin-top:12pt;width:204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ИТАС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Факультет_________________________Кафедра__________________________________</w:t>
      </w:r>
    </w:p>
    <w:p>
      <w:pPr>
        <w:pStyle w:val="Normal"/>
        <w:bidi w:val="0"/>
        <w:spacing w:lineRule="exact" w:line="13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1205230</wp:posOffset>
                </wp:positionH>
                <wp:positionV relativeFrom="paragraph">
                  <wp:posOffset>27305</wp:posOffset>
                </wp:positionV>
                <wp:extent cx="4744720" cy="205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94.9pt;margin-top:2.15pt;width:373.5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Специальность ______________________________________________________________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9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8640" w:leader="none"/>
        </w:tabs>
        <w:bidi w:val="0"/>
        <w:spacing w:lineRule="atLeast" w:line="0"/>
        <w:ind w:hanging="0" w:start="4320" w:end="0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ОТЧЕТ</w:t>
      </w:r>
    </w:p>
    <w:p>
      <w:pPr>
        <w:pStyle w:val="Normal"/>
        <w:bidi w:val="0"/>
        <w:spacing w:lineRule="exact" w:line="207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60" w:leader="none"/>
        </w:tabs>
        <w:bidi w:val="0"/>
        <w:spacing w:lineRule="atLeast" w:line="0"/>
        <w:ind w:hanging="232" w:start="3180" w:end="0"/>
        <w:jc w:val="start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лабораторной работе № 2</w:t>
      </w:r>
    </w:p>
    <w:p>
      <w:pPr>
        <w:pStyle w:val="Normal"/>
        <w:bidi w:val="0"/>
        <w:spacing w:lineRule="exact" w:line="179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186055</wp:posOffset>
                </wp:positionH>
                <wp:positionV relativeFrom="paragraph">
                  <wp:posOffset>64770</wp:posOffset>
                </wp:positionV>
                <wp:extent cx="5735955" cy="205740"/>
                <wp:effectExtent l="0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Разработка программной документации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14.65pt;margin-top:5.1pt;width:451.6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Разработка программной документации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3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наименование лабораторной работы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5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bidi w:val="0"/>
        <w:spacing w:lineRule="exact" w:line="16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4264660</wp:posOffset>
                </wp:positionH>
                <wp:positionV relativeFrom="paragraph">
                  <wp:posOffset>83185</wp:posOffset>
                </wp:positionV>
                <wp:extent cx="1609090" cy="205740"/>
                <wp:effectExtent l="0" t="0" r="0" b="0"/>
                <wp:wrapNone/>
                <wp:docPr id="5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КОБ-23-1С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335.8pt;margin-top:6.55pt;width:126.6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КОБ-23-1С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4800" w:end="0"/>
        <w:jc w:val="start"/>
        <w:rPr/>
      </w:pPr>
      <w:r>
        <w:rPr>
          <w:rFonts w:eastAsia="Times New Roman" w:cs="Times New Roman" w:ascii="Times New Roman" w:hAnsi="Times New Roman"/>
          <w:sz w:val="28"/>
        </w:rPr>
        <w:t>студент группы __________________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3079750</wp:posOffset>
                </wp:positionH>
                <wp:positionV relativeFrom="paragraph">
                  <wp:posOffset>51435</wp:posOffset>
                </wp:positionV>
                <wp:extent cx="2796540" cy="205740"/>
                <wp:effectExtent l="0" t="0" r="0" b="0"/>
                <wp:wrapNone/>
                <wp:docPr id="6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Горкунов М. В.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242.5pt;margin-top:4.05pt;width:220.1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Горкунов М. В.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фамилия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инициалы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2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bidi w:val="0"/>
        <w:spacing w:lineRule="exact" w:line="163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доцент кафедры ИТАС Тарутин А.В.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оценка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sectPr>
          <w:footerReference w:type="default" r:id="rId2"/>
          <w:type w:val="nextPage"/>
          <w:pgSz w:w="11906" w:h="16838"/>
          <w:pgMar w:left="960" w:right="773" w:gutter="0" w:header="0" w:top="708" w:footer="708" w:bottom="1140"/>
          <w:pgNumType w:start="1"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  <w:r>
        <w:br w:type="page"/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firstLine="720" w:start="0" w:end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Цель лабораторной работы: научиться оформлять текст в программе «Microsoft Word».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firstLine="720" w:start="0" w:end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Содержание лабораторной работы: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Задание №1: работа с шрифтом текста и с его размером, способы изменения регистра символов, анимирование и выделение текста.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jc w:val="both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Задание №2: Изменение параметров абзаца, оформление заголовка, работа с выравниванием текста и интервалами, использование заливки.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0"/>
        <w:ind w:firstLine="720" w:start="0" w:end="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Вывод: в ходе лабораторной работы были изучены все представленные способы редактирования параметров шрифта и абзацов, а так же способы анимирования текста.</w:t>
      </w:r>
    </w:p>
    <w:sectPr>
      <w:footerReference w:type="default" r:id="rId3"/>
      <w:footerReference w:type="first" r:id="rId4"/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Пермь 2023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report-template</Template>
  <TotalTime>30</TotalTime>
  <Application>LibreOffice/7.6.4.1$Linux_X86_64 LibreOffice_project/60$Build-1</Application>
  <AppVersion>15.0000</AppVersion>
  <Pages>2</Pages>
  <Words>128</Words>
  <Characters>1241</Characters>
  <CharactersWithSpaces>1332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2023-12-09T20:15:51Z</dcterms:created>
  <dc:creator/>
  <dc:description/>
  <dc:language>en-US</dc:language>
  <cp:lastModifiedBy/>
  <cp:lastPrinted>2023-12-21T22:23:13Z</cp:lastPrinted>
  <dcterms:modified xsi:type="dcterms:W3CDTF">2023-12-21T22:23:00Z</dcterms:modified>
  <cp:revision>4</cp:revision>
  <dc:subject/>
  <dc:title>report-template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