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1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Цель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научиться работать с интерфейсом программы «Microsoft Word», оформлять и редактировать текст с помощью инструментов Microsoft Word.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Содержание лабораторной работы: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360" w:start="720" w:end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Задание №1: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Редактирование и ввод текста со спец символами, работа с автозаменой, создание и редактирование стандартных и встроенных блоков, добавление, редактирование и удаление титульной страницы.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hanging="360" w:start="72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№2:</w:t>
      </w:r>
      <w:r>
        <w:rPr>
          <w:rFonts w:ascii="Times New Roman" w:hAnsi="Times New Roman"/>
          <w:sz w:val="28"/>
          <w:szCs w:val="28"/>
        </w:rPr>
        <w:t xml:space="preserve">  поиск и исправление ошибок, работа с библиотекой слов для проверки правописания, а так же копирование текста в буфер обмена и вставка текста из него.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 ходе лабораторной работы были изучены все представленные способы обработки, вставки, редактирования текст.</w:t>
      </w:r>
    </w:p>
    <w:sectPr>
      <w:footerReference w:type="default" r:id="rId2"/>
      <w:footerReference w:type="first" r:id="rId3"/>
      <w:type w:val="nextPage"/>
      <w:pgSz w:w="11906" w:h="16838"/>
      <w:pgMar w:left="960" w:right="773" w:gutter="0" w:header="0" w:top="708" w:footer="708" w:bottom="126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30</TotalTime>
  <Application>LibreOffice/7.6.4.1$Linux_X86_64 LibreOffice_project/60$Build-1</Application>
  <AppVersion>15.0000</AppVersion>
  <Pages>2</Pages>
  <Words>148</Words>
  <Characters>1363</Characters>
  <CharactersWithSpaces>1476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2023-12-09T19:45:36Z</dcterms:created>
  <dc:creator/>
  <dc:description/>
  <dc:language>en-US</dc:language>
  <cp:lastModifiedBy/>
  <dcterms:modified xsi:type="dcterms:W3CDTF">2023-12-09T20:18:21Z</dcterms:modified>
  <cp:revision>4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